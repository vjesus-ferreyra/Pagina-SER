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40D3" w14:textId="77777777" w:rsidR="007438C3" w:rsidRDefault="007438C3"/>
    <w:p w14:paraId="7C009DD0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8C3">
        <w:rPr>
          <w:rFonts w:ascii="Times New Roman" w:hAnsi="Times New Roman" w:cs="Times New Roman"/>
          <w:b/>
          <w:bCs/>
          <w:sz w:val="40"/>
          <w:szCs w:val="40"/>
        </w:rPr>
        <w:t>Instituto Tecnológico de Morelia</w:t>
      </w:r>
    </w:p>
    <w:p w14:paraId="3EB3397C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8C3">
        <w:rPr>
          <w:rFonts w:ascii="Times New Roman" w:hAnsi="Times New Roman" w:cs="Times New Roman"/>
          <w:b/>
          <w:bCs/>
          <w:sz w:val="40"/>
          <w:szCs w:val="40"/>
        </w:rPr>
        <w:t>“José María Morelos y Pavón”</w:t>
      </w:r>
    </w:p>
    <w:p w14:paraId="7CB12CE0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137D9E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8C3">
        <w:rPr>
          <w:rFonts w:ascii="Times New Roman" w:hAnsi="Times New Roman" w:cs="Times New Roman"/>
          <w:b/>
          <w:bCs/>
          <w:sz w:val="40"/>
          <w:szCs w:val="40"/>
        </w:rPr>
        <w:t>ingeniería en Sistemas Computacionales</w:t>
      </w:r>
    </w:p>
    <w:p w14:paraId="6AC6F422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909F1B" w14:textId="15E3ADDD" w:rsidR="007438C3" w:rsidRPr="007438C3" w:rsidRDefault="001C00F2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Ingeniería de Software</w:t>
      </w:r>
    </w:p>
    <w:p w14:paraId="6034B83B" w14:textId="4A36B6E5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8C9F26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C26E56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8C3">
        <w:rPr>
          <w:rFonts w:ascii="Times New Roman" w:hAnsi="Times New Roman" w:cs="Times New Roman"/>
          <w:b/>
          <w:bCs/>
          <w:sz w:val="40"/>
          <w:szCs w:val="40"/>
        </w:rPr>
        <w:t>Aguilar Duran Cristian Yahir</w:t>
      </w:r>
    </w:p>
    <w:p w14:paraId="400FCAE9" w14:textId="4A6B400D" w:rsidR="007438C3" w:rsidRDefault="001C00F2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Ortiz Naranjo Sayonara Morelia</w:t>
      </w:r>
    </w:p>
    <w:p w14:paraId="0F850B24" w14:textId="3FF8270D" w:rsidR="001C00F2" w:rsidRPr="007438C3" w:rsidRDefault="001C00F2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Ferreyra Víctor Jesús</w:t>
      </w:r>
    </w:p>
    <w:p w14:paraId="5F1E7D2E" w14:textId="6223A0DB" w:rsidR="007438C3" w:rsidRPr="007438C3" w:rsidRDefault="007438C3" w:rsidP="001C00F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B547B2" w14:textId="77777777" w:rsidR="007438C3" w:rsidRDefault="007438C3"/>
    <w:p w14:paraId="588C466A" w14:textId="77777777" w:rsidR="007438C3" w:rsidRDefault="007438C3">
      <w:r>
        <w:br w:type="page"/>
      </w:r>
    </w:p>
    <w:p w14:paraId="2EAD7748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  <w:r w:rsidRPr="007438C3">
        <w:rPr>
          <w:rFonts w:ascii="Times New Roman" w:hAnsi="Times New Roman" w:cs="Times New Roman"/>
          <w:sz w:val="28"/>
          <w:szCs w:val="28"/>
        </w:rPr>
        <w:lastRenderedPageBreak/>
        <w:t>Introducción</w:t>
      </w:r>
    </w:p>
    <w:p w14:paraId="27C2B33B" w14:textId="37E37D56" w:rsidR="001C00F2" w:rsidRDefault="001C00F2">
      <w:r>
        <w:t>Este documento es una especificación de requisitos de software (ERS) para la página web para difundir las actividades de su organización sin fines lucrativos. E</w:t>
      </w:r>
      <w:r w:rsidRPr="001C00F2">
        <w:t>sta especificación se</w:t>
      </w:r>
      <w:r w:rsidRPr="001C00F2">
        <w:t xml:space="preserve"> ha estructurado basándose en las directrices dadas por el estándar IEEE Práctica Recomendada </w:t>
      </w:r>
      <w:r w:rsidRPr="001C00F2">
        <w:t>para Especificaciones</w:t>
      </w:r>
      <w:r w:rsidRPr="001C00F2">
        <w:t xml:space="preserve"> de</w:t>
      </w:r>
      <w:r>
        <w:t xml:space="preserve"> </w:t>
      </w:r>
      <w:r w:rsidRPr="001C00F2">
        <w:t>Requisitos Software ANSI/IEEE 830, 1998.</w:t>
      </w:r>
    </w:p>
    <w:p w14:paraId="59D55C0E" w14:textId="77777777" w:rsidR="001C00F2" w:rsidRDefault="001C00F2">
      <w:r>
        <w:t xml:space="preserve">Propósito </w:t>
      </w:r>
    </w:p>
    <w:p w14:paraId="4650367A" w14:textId="77777777" w:rsidR="001C00F2" w:rsidRDefault="001C00F2">
      <w:r w:rsidRPr="001C00F2">
        <w:t>El presente documento tiene como propósito definir las especificaciones funcionales, no funcionales para  el  desarrollo  de  un  sistema  de  información  web  que  permitirá  gestionar distintos  procesos  administrativos  y  académicos.  Éste será utilizado por estudiantes, profesores y directivos.</w:t>
      </w:r>
    </w:p>
    <w:p w14:paraId="154F0325" w14:textId="77777777" w:rsidR="001C00F2" w:rsidRDefault="001C00F2">
      <w:r>
        <w:t xml:space="preserve">Alcance </w:t>
      </w:r>
    </w:p>
    <w:p w14:paraId="21054DC5" w14:textId="77777777" w:rsidR="001C00F2" w:rsidRDefault="001C00F2">
      <w:r>
        <w:t>Esta especificación de requisitos esta dirigida a los administradores del sistema, para tener un conocimiento sobre el funcionamiento del sistema con la finalidad de atender las necesidades solicitadas por nuestro cliente.</w:t>
      </w:r>
    </w:p>
    <w:p w14:paraId="40BCE49D" w14:textId="77777777" w:rsidR="001C00F2" w:rsidRDefault="001C00F2">
      <w:r>
        <w:t xml:space="preserve">Personal Involucrado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1C00F2" w14:paraId="7FF4AD51" w14:textId="77777777" w:rsidTr="001C00F2">
        <w:tc>
          <w:tcPr>
            <w:tcW w:w="2547" w:type="dxa"/>
          </w:tcPr>
          <w:p w14:paraId="7057387B" w14:textId="4073FE87" w:rsidR="001C00F2" w:rsidRDefault="001C00F2">
            <w:r>
              <w:t>Nombre</w:t>
            </w:r>
          </w:p>
        </w:tc>
        <w:tc>
          <w:tcPr>
            <w:tcW w:w="6281" w:type="dxa"/>
          </w:tcPr>
          <w:p w14:paraId="5D1EC191" w14:textId="238E13B0" w:rsidR="001C00F2" w:rsidRDefault="001C00F2">
            <w:r>
              <w:t>Cristian Yahir Aguilar Duran</w:t>
            </w:r>
          </w:p>
        </w:tc>
      </w:tr>
      <w:tr w:rsidR="001C00F2" w14:paraId="47C40791" w14:textId="77777777" w:rsidTr="001C00F2">
        <w:tc>
          <w:tcPr>
            <w:tcW w:w="2547" w:type="dxa"/>
          </w:tcPr>
          <w:p w14:paraId="68A9EDDD" w14:textId="27F3F5CF" w:rsidR="001C00F2" w:rsidRDefault="001C00F2">
            <w:r>
              <w:t>Roles</w:t>
            </w:r>
          </w:p>
        </w:tc>
        <w:tc>
          <w:tcPr>
            <w:tcW w:w="6281" w:type="dxa"/>
          </w:tcPr>
          <w:p w14:paraId="5A1737C9" w14:textId="6E0640BE" w:rsidR="001C00F2" w:rsidRDefault="001C00F2">
            <w:r>
              <w:t xml:space="preserve">Programador,  </w:t>
            </w:r>
          </w:p>
        </w:tc>
      </w:tr>
      <w:tr w:rsidR="001C00F2" w14:paraId="053F443A" w14:textId="77777777" w:rsidTr="001C00F2">
        <w:tc>
          <w:tcPr>
            <w:tcW w:w="2547" w:type="dxa"/>
          </w:tcPr>
          <w:p w14:paraId="46630E95" w14:textId="1B2C94ED" w:rsidR="001C00F2" w:rsidRDefault="001C00F2">
            <w:r>
              <w:t xml:space="preserve">categoría profesional </w:t>
            </w:r>
          </w:p>
        </w:tc>
        <w:tc>
          <w:tcPr>
            <w:tcW w:w="6281" w:type="dxa"/>
          </w:tcPr>
          <w:p w14:paraId="613339DA" w14:textId="77777777" w:rsidR="001C00F2" w:rsidRDefault="001C00F2"/>
        </w:tc>
      </w:tr>
      <w:tr w:rsidR="001C00F2" w14:paraId="57B6015A" w14:textId="77777777" w:rsidTr="001C00F2">
        <w:tc>
          <w:tcPr>
            <w:tcW w:w="2547" w:type="dxa"/>
          </w:tcPr>
          <w:p w14:paraId="67292B5A" w14:textId="01E87B90" w:rsidR="001C00F2" w:rsidRDefault="001C00F2">
            <w:r>
              <w:t>Responsabilidad</w:t>
            </w:r>
          </w:p>
        </w:tc>
        <w:tc>
          <w:tcPr>
            <w:tcW w:w="6281" w:type="dxa"/>
          </w:tcPr>
          <w:p w14:paraId="31710412" w14:textId="62DD3067" w:rsidR="001C00F2" w:rsidRDefault="001C00F2">
            <w:r>
              <w:t xml:space="preserve">Análisis de la información, diseño y programación </w:t>
            </w:r>
          </w:p>
        </w:tc>
      </w:tr>
      <w:tr w:rsidR="001C00F2" w14:paraId="43DA1848" w14:textId="77777777" w:rsidTr="001C00F2">
        <w:tc>
          <w:tcPr>
            <w:tcW w:w="2547" w:type="dxa"/>
          </w:tcPr>
          <w:p w14:paraId="7C5EB93A" w14:textId="00BEF234" w:rsidR="001C00F2" w:rsidRDefault="001C00F2">
            <w:r>
              <w:t xml:space="preserve">Información de contacto </w:t>
            </w:r>
          </w:p>
        </w:tc>
        <w:tc>
          <w:tcPr>
            <w:tcW w:w="6281" w:type="dxa"/>
          </w:tcPr>
          <w:p w14:paraId="58F4D69D" w14:textId="13D9FC0D" w:rsidR="001C00F2" w:rsidRDefault="001C00F2">
            <w:r>
              <w:t>L20120950@morelia.tecnm.mx</w:t>
            </w:r>
          </w:p>
        </w:tc>
      </w:tr>
    </w:tbl>
    <w:p w14:paraId="288F1E1A" w14:textId="77777777" w:rsidR="001C00F2" w:rsidRDefault="001C00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1C00F2" w14:paraId="1FE6C519" w14:textId="77777777" w:rsidTr="005E20BE">
        <w:tc>
          <w:tcPr>
            <w:tcW w:w="2547" w:type="dxa"/>
          </w:tcPr>
          <w:p w14:paraId="15828525" w14:textId="77777777" w:rsidR="001C00F2" w:rsidRDefault="001C00F2" w:rsidP="005E20BE">
            <w:r>
              <w:t>Nombre</w:t>
            </w:r>
          </w:p>
        </w:tc>
        <w:tc>
          <w:tcPr>
            <w:tcW w:w="6281" w:type="dxa"/>
          </w:tcPr>
          <w:p w14:paraId="4B3A8AAC" w14:textId="77777777" w:rsidR="001C00F2" w:rsidRDefault="001C00F2" w:rsidP="005E20BE"/>
        </w:tc>
      </w:tr>
      <w:tr w:rsidR="001C00F2" w14:paraId="45F076E0" w14:textId="77777777" w:rsidTr="005E20BE">
        <w:tc>
          <w:tcPr>
            <w:tcW w:w="2547" w:type="dxa"/>
          </w:tcPr>
          <w:p w14:paraId="73241709" w14:textId="77777777" w:rsidR="001C00F2" w:rsidRDefault="001C00F2" w:rsidP="005E20BE">
            <w:r>
              <w:t>Roles</w:t>
            </w:r>
          </w:p>
        </w:tc>
        <w:tc>
          <w:tcPr>
            <w:tcW w:w="6281" w:type="dxa"/>
          </w:tcPr>
          <w:p w14:paraId="4A94B4FF" w14:textId="77777777" w:rsidR="001C00F2" w:rsidRDefault="001C00F2" w:rsidP="005E20BE"/>
        </w:tc>
      </w:tr>
      <w:tr w:rsidR="001C00F2" w14:paraId="30F6D879" w14:textId="77777777" w:rsidTr="005E20BE">
        <w:tc>
          <w:tcPr>
            <w:tcW w:w="2547" w:type="dxa"/>
          </w:tcPr>
          <w:p w14:paraId="350D39DB" w14:textId="77777777" w:rsidR="001C00F2" w:rsidRDefault="001C00F2" w:rsidP="005E20BE">
            <w:r>
              <w:t xml:space="preserve">categoría profesional </w:t>
            </w:r>
          </w:p>
        </w:tc>
        <w:tc>
          <w:tcPr>
            <w:tcW w:w="6281" w:type="dxa"/>
          </w:tcPr>
          <w:p w14:paraId="57714F2A" w14:textId="77777777" w:rsidR="001C00F2" w:rsidRDefault="001C00F2" w:rsidP="005E20BE"/>
        </w:tc>
      </w:tr>
      <w:tr w:rsidR="001C00F2" w14:paraId="7CEB8D19" w14:textId="77777777" w:rsidTr="005E20BE">
        <w:tc>
          <w:tcPr>
            <w:tcW w:w="2547" w:type="dxa"/>
          </w:tcPr>
          <w:p w14:paraId="08DB681C" w14:textId="77777777" w:rsidR="001C00F2" w:rsidRDefault="001C00F2" w:rsidP="005E20BE">
            <w:r>
              <w:t>Responsabilidad</w:t>
            </w:r>
          </w:p>
        </w:tc>
        <w:tc>
          <w:tcPr>
            <w:tcW w:w="6281" w:type="dxa"/>
          </w:tcPr>
          <w:p w14:paraId="6435BEF4" w14:textId="77777777" w:rsidR="001C00F2" w:rsidRDefault="001C00F2" w:rsidP="005E20BE"/>
        </w:tc>
      </w:tr>
      <w:tr w:rsidR="001C00F2" w14:paraId="1BE73389" w14:textId="77777777" w:rsidTr="005E20BE">
        <w:tc>
          <w:tcPr>
            <w:tcW w:w="2547" w:type="dxa"/>
          </w:tcPr>
          <w:p w14:paraId="7390FEF3" w14:textId="77777777" w:rsidR="001C00F2" w:rsidRDefault="001C00F2" w:rsidP="005E20BE">
            <w:r>
              <w:t xml:space="preserve">Información de contacto </w:t>
            </w:r>
          </w:p>
        </w:tc>
        <w:tc>
          <w:tcPr>
            <w:tcW w:w="6281" w:type="dxa"/>
          </w:tcPr>
          <w:p w14:paraId="1C91AEAF" w14:textId="77777777" w:rsidR="001C00F2" w:rsidRDefault="001C00F2" w:rsidP="005E20BE"/>
        </w:tc>
      </w:tr>
    </w:tbl>
    <w:p w14:paraId="0F65AB08" w14:textId="77777777" w:rsidR="001C00F2" w:rsidRDefault="001C00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1C00F2" w14:paraId="47CC7375" w14:textId="77777777" w:rsidTr="005E20BE">
        <w:tc>
          <w:tcPr>
            <w:tcW w:w="2547" w:type="dxa"/>
          </w:tcPr>
          <w:p w14:paraId="4A5EFF76" w14:textId="77777777" w:rsidR="001C00F2" w:rsidRDefault="001C00F2" w:rsidP="005E20BE">
            <w:r>
              <w:t>Nombre</w:t>
            </w:r>
          </w:p>
        </w:tc>
        <w:tc>
          <w:tcPr>
            <w:tcW w:w="6281" w:type="dxa"/>
          </w:tcPr>
          <w:p w14:paraId="397B3C7E" w14:textId="77777777" w:rsidR="001C00F2" w:rsidRDefault="001C00F2" w:rsidP="005E20BE"/>
        </w:tc>
      </w:tr>
      <w:tr w:rsidR="001C00F2" w14:paraId="32554320" w14:textId="77777777" w:rsidTr="005E20BE">
        <w:tc>
          <w:tcPr>
            <w:tcW w:w="2547" w:type="dxa"/>
          </w:tcPr>
          <w:p w14:paraId="09762680" w14:textId="77777777" w:rsidR="001C00F2" w:rsidRDefault="001C00F2" w:rsidP="005E20BE">
            <w:r>
              <w:t>Roles</w:t>
            </w:r>
          </w:p>
        </w:tc>
        <w:tc>
          <w:tcPr>
            <w:tcW w:w="6281" w:type="dxa"/>
          </w:tcPr>
          <w:p w14:paraId="14AFAB8F" w14:textId="77777777" w:rsidR="001C00F2" w:rsidRDefault="001C00F2" w:rsidP="005E20BE"/>
        </w:tc>
      </w:tr>
      <w:tr w:rsidR="001C00F2" w14:paraId="18BEED08" w14:textId="77777777" w:rsidTr="005E20BE">
        <w:tc>
          <w:tcPr>
            <w:tcW w:w="2547" w:type="dxa"/>
          </w:tcPr>
          <w:p w14:paraId="0BFCE29E" w14:textId="77777777" w:rsidR="001C00F2" w:rsidRDefault="001C00F2" w:rsidP="005E20BE">
            <w:r>
              <w:t xml:space="preserve">categoría profesional </w:t>
            </w:r>
          </w:p>
        </w:tc>
        <w:tc>
          <w:tcPr>
            <w:tcW w:w="6281" w:type="dxa"/>
          </w:tcPr>
          <w:p w14:paraId="7F8E7F84" w14:textId="77777777" w:rsidR="001C00F2" w:rsidRDefault="001C00F2" w:rsidP="005E20BE"/>
        </w:tc>
      </w:tr>
      <w:tr w:rsidR="001C00F2" w14:paraId="7E0AE899" w14:textId="77777777" w:rsidTr="005E20BE">
        <w:tc>
          <w:tcPr>
            <w:tcW w:w="2547" w:type="dxa"/>
          </w:tcPr>
          <w:p w14:paraId="6F980BF8" w14:textId="77777777" w:rsidR="001C00F2" w:rsidRDefault="001C00F2" w:rsidP="005E20BE">
            <w:r>
              <w:t>Responsabilidad</w:t>
            </w:r>
          </w:p>
        </w:tc>
        <w:tc>
          <w:tcPr>
            <w:tcW w:w="6281" w:type="dxa"/>
          </w:tcPr>
          <w:p w14:paraId="37100E8C" w14:textId="77777777" w:rsidR="001C00F2" w:rsidRDefault="001C00F2" w:rsidP="005E20BE"/>
        </w:tc>
      </w:tr>
      <w:tr w:rsidR="001C00F2" w14:paraId="4CF5A329" w14:textId="77777777" w:rsidTr="005E20BE">
        <w:tc>
          <w:tcPr>
            <w:tcW w:w="2547" w:type="dxa"/>
          </w:tcPr>
          <w:p w14:paraId="038A2A53" w14:textId="77777777" w:rsidR="001C00F2" w:rsidRDefault="001C00F2" w:rsidP="005E20BE">
            <w:r>
              <w:t xml:space="preserve">Información de contacto </w:t>
            </w:r>
          </w:p>
        </w:tc>
        <w:tc>
          <w:tcPr>
            <w:tcW w:w="6281" w:type="dxa"/>
          </w:tcPr>
          <w:p w14:paraId="668665A0" w14:textId="77777777" w:rsidR="001C00F2" w:rsidRDefault="001C00F2" w:rsidP="005E20BE"/>
        </w:tc>
      </w:tr>
    </w:tbl>
    <w:p w14:paraId="25E5FFBF" w14:textId="77777777" w:rsidR="001C00F2" w:rsidRDefault="001C00F2"/>
    <w:p w14:paraId="5D0BE871" w14:textId="77777777" w:rsidR="001C00F2" w:rsidRDefault="001C00F2"/>
    <w:p w14:paraId="548AD2D9" w14:textId="77777777" w:rsidR="001C00F2" w:rsidRDefault="001C00F2"/>
    <w:p w14:paraId="0FCA15E7" w14:textId="77777777" w:rsidR="001C00F2" w:rsidRDefault="001C00F2">
      <w:r>
        <w:lastRenderedPageBreak/>
        <w:t xml:space="preserve">Definiciones, acrónimos y abreviaturas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415"/>
      </w:tblGrid>
      <w:tr w:rsidR="001C00F2" w14:paraId="217DABDA" w14:textId="77777777" w:rsidTr="00FB69E3">
        <w:tc>
          <w:tcPr>
            <w:tcW w:w="1980" w:type="dxa"/>
          </w:tcPr>
          <w:p w14:paraId="2AF11877" w14:textId="389DFFB1" w:rsidR="001C00F2" w:rsidRDefault="001C00F2">
            <w:r>
              <w:t>Nombre</w:t>
            </w:r>
          </w:p>
        </w:tc>
        <w:tc>
          <w:tcPr>
            <w:tcW w:w="7415" w:type="dxa"/>
          </w:tcPr>
          <w:p w14:paraId="7E446904" w14:textId="06B7B99B" w:rsidR="001C00F2" w:rsidRDefault="00FB69E3">
            <w:r>
              <w:t>Descripción</w:t>
            </w:r>
          </w:p>
        </w:tc>
      </w:tr>
      <w:tr w:rsidR="001C00F2" w14:paraId="033A9224" w14:textId="77777777" w:rsidTr="00FB69E3">
        <w:tc>
          <w:tcPr>
            <w:tcW w:w="1980" w:type="dxa"/>
          </w:tcPr>
          <w:p w14:paraId="6D368529" w14:textId="3EE6BF5B" w:rsidR="001C00F2" w:rsidRDefault="00FB69E3">
            <w:r>
              <w:t>Usuario</w:t>
            </w:r>
          </w:p>
        </w:tc>
        <w:tc>
          <w:tcPr>
            <w:tcW w:w="7415" w:type="dxa"/>
          </w:tcPr>
          <w:p w14:paraId="5F9F7439" w14:textId="77777777" w:rsidR="001C00F2" w:rsidRDefault="001C00F2"/>
        </w:tc>
      </w:tr>
      <w:tr w:rsidR="001C00F2" w14:paraId="628B774A" w14:textId="77777777" w:rsidTr="00FB69E3">
        <w:tc>
          <w:tcPr>
            <w:tcW w:w="1980" w:type="dxa"/>
          </w:tcPr>
          <w:p w14:paraId="790523F9" w14:textId="4D200D29" w:rsidR="001C00F2" w:rsidRDefault="00FB69E3">
            <w:r>
              <w:t>ERS</w:t>
            </w:r>
          </w:p>
        </w:tc>
        <w:tc>
          <w:tcPr>
            <w:tcW w:w="7415" w:type="dxa"/>
          </w:tcPr>
          <w:p w14:paraId="554210CD" w14:textId="103908B6" w:rsidR="001C00F2" w:rsidRDefault="00FB69E3">
            <w:r>
              <w:t>Especificación de Requerimientos de Software</w:t>
            </w:r>
          </w:p>
        </w:tc>
      </w:tr>
      <w:tr w:rsidR="001C00F2" w14:paraId="0B1C5FF1" w14:textId="77777777" w:rsidTr="00FB69E3">
        <w:tc>
          <w:tcPr>
            <w:tcW w:w="1980" w:type="dxa"/>
          </w:tcPr>
          <w:p w14:paraId="1B6C4487" w14:textId="2F132720" w:rsidR="001C00F2" w:rsidRDefault="00FB69E3">
            <w:r>
              <w:t>RF</w:t>
            </w:r>
          </w:p>
        </w:tc>
        <w:tc>
          <w:tcPr>
            <w:tcW w:w="7415" w:type="dxa"/>
          </w:tcPr>
          <w:p w14:paraId="238D9F13" w14:textId="16794789" w:rsidR="001C00F2" w:rsidRDefault="00FB69E3">
            <w:r>
              <w:t>Requerimiento Funcional</w:t>
            </w:r>
          </w:p>
        </w:tc>
      </w:tr>
      <w:tr w:rsidR="001C00F2" w14:paraId="7D92CD4D" w14:textId="77777777" w:rsidTr="00FB69E3">
        <w:tc>
          <w:tcPr>
            <w:tcW w:w="1980" w:type="dxa"/>
          </w:tcPr>
          <w:p w14:paraId="5A995154" w14:textId="0DC00C1B" w:rsidR="001C00F2" w:rsidRDefault="00FB69E3">
            <w:r>
              <w:t>RNF</w:t>
            </w:r>
          </w:p>
        </w:tc>
        <w:tc>
          <w:tcPr>
            <w:tcW w:w="7415" w:type="dxa"/>
          </w:tcPr>
          <w:p w14:paraId="46D1E6DF" w14:textId="1C9D5F23" w:rsidR="001C00F2" w:rsidRDefault="00FB69E3">
            <w:r>
              <w:t>Requerimiento No Funcional</w:t>
            </w:r>
          </w:p>
        </w:tc>
      </w:tr>
      <w:tr w:rsidR="001C00F2" w14:paraId="0C647ADB" w14:textId="77777777" w:rsidTr="00FB69E3">
        <w:tc>
          <w:tcPr>
            <w:tcW w:w="1980" w:type="dxa"/>
          </w:tcPr>
          <w:p w14:paraId="03DB1071" w14:textId="77777777" w:rsidR="001C00F2" w:rsidRDefault="001C00F2"/>
        </w:tc>
        <w:tc>
          <w:tcPr>
            <w:tcW w:w="7415" w:type="dxa"/>
          </w:tcPr>
          <w:p w14:paraId="06127022" w14:textId="77777777" w:rsidR="001C00F2" w:rsidRDefault="001C00F2"/>
        </w:tc>
      </w:tr>
      <w:tr w:rsidR="001C00F2" w14:paraId="69BD341A" w14:textId="77777777" w:rsidTr="00FB69E3">
        <w:tc>
          <w:tcPr>
            <w:tcW w:w="1980" w:type="dxa"/>
          </w:tcPr>
          <w:p w14:paraId="05C9E75F" w14:textId="77777777" w:rsidR="001C00F2" w:rsidRDefault="001C00F2"/>
        </w:tc>
        <w:tc>
          <w:tcPr>
            <w:tcW w:w="7415" w:type="dxa"/>
          </w:tcPr>
          <w:p w14:paraId="2DBDE9C0" w14:textId="77777777" w:rsidR="001C00F2" w:rsidRDefault="001C00F2"/>
        </w:tc>
      </w:tr>
      <w:tr w:rsidR="001C00F2" w14:paraId="0B559DF2" w14:textId="77777777" w:rsidTr="00FB69E3">
        <w:tc>
          <w:tcPr>
            <w:tcW w:w="1980" w:type="dxa"/>
          </w:tcPr>
          <w:p w14:paraId="1A84C2FB" w14:textId="77777777" w:rsidR="001C00F2" w:rsidRDefault="001C00F2"/>
        </w:tc>
        <w:tc>
          <w:tcPr>
            <w:tcW w:w="7415" w:type="dxa"/>
          </w:tcPr>
          <w:p w14:paraId="7238E27C" w14:textId="77777777" w:rsidR="001C00F2" w:rsidRDefault="001C00F2"/>
        </w:tc>
      </w:tr>
    </w:tbl>
    <w:p w14:paraId="7F772023" w14:textId="77777777" w:rsidR="00FB69E3" w:rsidRDefault="00FB69E3"/>
    <w:p w14:paraId="73A4A0F7" w14:textId="77777777" w:rsidR="00FB69E3" w:rsidRDefault="00FB69E3">
      <w:r>
        <w:t xml:space="preserve">Referencias </w:t>
      </w:r>
    </w:p>
    <w:p w14:paraId="1CAB768B" w14:textId="77777777" w:rsidR="00FB69E3" w:rsidRDefault="00FB69E3"/>
    <w:p w14:paraId="29DE8820" w14:textId="77777777" w:rsidR="00FB69E3" w:rsidRDefault="00FB69E3">
      <w:r>
        <w:t xml:space="preserve">Resumen </w:t>
      </w:r>
    </w:p>
    <w:p w14:paraId="22425633" w14:textId="18EEF144" w:rsidR="00FB69E3" w:rsidRDefault="00FB69E3">
      <w:r w:rsidRPr="00FB69E3">
        <w:t>Este documento consta de tres secciones</w:t>
      </w:r>
      <w:r w:rsidRPr="00FB69E3">
        <w:t xml:space="preserve">.  </w:t>
      </w:r>
      <w:r w:rsidRPr="00FB69E3">
        <w:t>En la primera sección</w:t>
      </w:r>
      <w:r w:rsidRPr="00FB69E3">
        <w:t xml:space="preserve">  se  realiza  una introducción al mismo y se proporciona una visión general de la especificación de recursos del sistema.</w:t>
      </w:r>
    </w:p>
    <w:p w14:paraId="01F76050" w14:textId="77777777" w:rsidR="00FB69E3" w:rsidRDefault="00FB69E3">
      <w:r w:rsidRPr="00FB69E3"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26E973AA" w14:textId="5BC86687" w:rsidR="00FB69E3" w:rsidRDefault="00FB69E3">
      <w:r w:rsidRPr="00FB69E3">
        <w:t>Por último, la tercera sección del documento es aquella</w:t>
      </w:r>
      <w:r w:rsidRPr="00FB69E3">
        <w:t xml:space="preserve"> en la que se definen detalladamente los requisitos que debe satisfacer el sistema.</w:t>
      </w:r>
    </w:p>
    <w:p w14:paraId="6EDBFD51" w14:textId="2F0463D8" w:rsidR="00FB69E3" w:rsidRDefault="00FB69E3">
      <w:r>
        <w:t>descripción General</w:t>
      </w:r>
    </w:p>
    <w:p w14:paraId="7D2745E4" w14:textId="77777777" w:rsidR="00FB69E3" w:rsidRDefault="00FB69E3">
      <w:r>
        <w:t xml:space="preserve">Perspectiva del producto </w:t>
      </w:r>
    </w:p>
    <w:p w14:paraId="445EBCDC" w14:textId="510A8FDF" w:rsidR="007438C3" w:rsidRPr="00FB69E3" w:rsidRDefault="00FB69E3">
      <w:r w:rsidRPr="00FB69E3">
        <w:t>El</w:t>
      </w:r>
      <w:r>
        <w:t xml:space="preserve"> sistema DHAL </w:t>
      </w:r>
      <w:r w:rsidR="007438C3">
        <w:br w:type="page"/>
      </w:r>
      <w:r w:rsidR="007438C3" w:rsidRPr="007438C3">
        <w:rPr>
          <w:rFonts w:ascii="Times New Roman" w:hAnsi="Times New Roman" w:cs="Times New Roman"/>
          <w:sz w:val="28"/>
          <w:szCs w:val="28"/>
        </w:rPr>
        <w:lastRenderedPageBreak/>
        <w:t xml:space="preserve">Desarrollo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90"/>
      </w:tblGrid>
      <w:tr w:rsidR="00FB69E3" w14:paraId="07A094B3" w14:textId="77777777" w:rsidTr="008D69FC">
        <w:tc>
          <w:tcPr>
            <w:tcW w:w="2405" w:type="dxa"/>
          </w:tcPr>
          <w:p w14:paraId="69DBBF25" w14:textId="60EEB7A2" w:rsidR="00FB69E3" w:rsidRDefault="00FB6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Identificación del requerimiento</w:t>
            </w:r>
          </w:p>
        </w:tc>
        <w:tc>
          <w:tcPr>
            <w:tcW w:w="6990" w:type="dxa"/>
          </w:tcPr>
          <w:p w14:paraId="2E40D10C" w14:textId="74538D69" w:rsidR="00FB69E3" w:rsidRDefault="008D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RF01</w:t>
            </w:r>
          </w:p>
        </w:tc>
      </w:tr>
      <w:tr w:rsidR="00FB69E3" w14:paraId="684F37A6" w14:textId="77777777" w:rsidTr="008D69FC">
        <w:tc>
          <w:tcPr>
            <w:tcW w:w="2405" w:type="dxa"/>
          </w:tcPr>
          <w:p w14:paraId="36755A9D" w14:textId="753BE219" w:rsidR="00FB69E3" w:rsidRDefault="00FB6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requerimiento:</w:t>
            </w:r>
          </w:p>
        </w:tc>
        <w:tc>
          <w:tcPr>
            <w:tcW w:w="6990" w:type="dxa"/>
          </w:tcPr>
          <w:p w14:paraId="4F220CBB" w14:textId="79CD3323" w:rsidR="00FB69E3" w:rsidRDefault="008D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Autenticación de Administrador</w:t>
            </w:r>
          </w:p>
        </w:tc>
      </w:tr>
      <w:tr w:rsidR="00FB69E3" w14:paraId="1D38DB51" w14:textId="77777777" w:rsidTr="008D69FC">
        <w:tc>
          <w:tcPr>
            <w:tcW w:w="2405" w:type="dxa"/>
          </w:tcPr>
          <w:p w14:paraId="4216D3B7" w14:textId="6018177E" w:rsidR="00FB69E3" w:rsidRDefault="00FB6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Características:</w:t>
            </w:r>
          </w:p>
        </w:tc>
        <w:tc>
          <w:tcPr>
            <w:tcW w:w="6990" w:type="dxa"/>
          </w:tcPr>
          <w:p w14:paraId="00C4E95A" w14:textId="05AA65AA" w:rsidR="00FB69E3" w:rsidRDefault="008D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Los administradores deberán identificarse para acceder a la administración del contenido del sistema.</w:t>
            </w:r>
          </w:p>
        </w:tc>
      </w:tr>
      <w:tr w:rsidR="00FB69E3" w14:paraId="2242B23D" w14:textId="77777777" w:rsidTr="008D69FC">
        <w:tc>
          <w:tcPr>
            <w:tcW w:w="2405" w:type="dxa"/>
          </w:tcPr>
          <w:p w14:paraId="2942800E" w14:textId="54F0B888" w:rsidR="00FB69E3" w:rsidRDefault="00FB6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Descripción del requerimiento:</w:t>
            </w:r>
          </w:p>
        </w:tc>
        <w:tc>
          <w:tcPr>
            <w:tcW w:w="6990" w:type="dxa"/>
          </w:tcPr>
          <w:p w14:paraId="77375EF4" w14:textId="4559A23B" w:rsidR="00FB69E3" w:rsidRDefault="008D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 contenido del sistema podrá ser modificado por el Admin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mientras que los Admin básicos únicamente podrán modificar sus publicaciones</w:t>
            </w:r>
          </w:p>
        </w:tc>
      </w:tr>
      <w:tr w:rsidR="00FB69E3" w14:paraId="20A97E72" w14:textId="77777777" w:rsidTr="008D69FC">
        <w:tc>
          <w:tcPr>
            <w:tcW w:w="2405" w:type="dxa"/>
          </w:tcPr>
          <w:p w14:paraId="73BC8621" w14:textId="3FE64575" w:rsidR="00FB69E3" w:rsidRDefault="00FB6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Requerimiento no funcional:</w:t>
            </w:r>
          </w:p>
        </w:tc>
        <w:tc>
          <w:tcPr>
            <w:tcW w:w="6990" w:type="dxa"/>
          </w:tcPr>
          <w:p w14:paraId="22729421" w14:textId="77777777" w:rsidR="00FB69E3" w:rsidRDefault="00FB69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9FC" w14:paraId="706DFBB2" w14:textId="77777777" w:rsidTr="00FA7F7D">
        <w:tc>
          <w:tcPr>
            <w:tcW w:w="9395" w:type="dxa"/>
            <w:gridSpan w:val="2"/>
          </w:tcPr>
          <w:p w14:paraId="21F86647" w14:textId="77777777" w:rsidR="008D69FC" w:rsidRDefault="008D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 del requerimiento:</w:t>
            </w:r>
          </w:p>
          <w:p w14:paraId="2D8207B2" w14:textId="4DC26B81" w:rsidR="008D69FC" w:rsidRDefault="008D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Alta </w:t>
            </w:r>
          </w:p>
        </w:tc>
      </w:tr>
    </w:tbl>
    <w:p w14:paraId="01802B1A" w14:textId="19450A2C" w:rsidR="007438C3" w:rsidRDefault="007438C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90"/>
      </w:tblGrid>
      <w:tr w:rsidR="008D69FC" w14:paraId="12BA773F" w14:textId="77777777" w:rsidTr="005E20BE">
        <w:tc>
          <w:tcPr>
            <w:tcW w:w="2405" w:type="dxa"/>
          </w:tcPr>
          <w:p w14:paraId="138648CB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Identificación del requerimiento</w:t>
            </w:r>
          </w:p>
        </w:tc>
        <w:tc>
          <w:tcPr>
            <w:tcW w:w="6990" w:type="dxa"/>
          </w:tcPr>
          <w:p w14:paraId="21A359D8" w14:textId="51CA39C9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RF02</w:t>
            </w:r>
          </w:p>
        </w:tc>
      </w:tr>
      <w:tr w:rsidR="008D69FC" w14:paraId="130A726E" w14:textId="77777777" w:rsidTr="005E20BE">
        <w:tc>
          <w:tcPr>
            <w:tcW w:w="2405" w:type="dxa"/>
          </w:tcPr>
          <w:p w14:paraId="167D5776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requerimiento:</w:t>
            </w:r>
          </w:p>
        </w:tc>
        <w:tc>
          <w:tcPr>
            <w:tcW w:w="6990" w:type="dxa"/>
          </w:tcPr>
          <w:p w14:paraId="61910219" w14:textId="432B9896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Registrar Administradores Básicos</w:t>
            </w:r>
          </w:p>
        </w:tc>
      </w:tr>
      <w:tr w:rsidR="008D69FC" w14:paraId="2263C288" w14:textId="77777777" w:rsidTr="005E20BE">
        <w:tc>
          <w:tcPr>
            <w:tcW w:w="2405" w:type="dxa"/>
          </w:tcPr>
          <w:p w14:paraId="12D4B2FE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Características:</w:t>
            </w:r>
          </w:p>
        </w:tc>
        <w:tc>
          <w:tcPr>
            <w:tcW w:w="6990" w:type="dxa"/>
          </w:tcPr>
          <w:p w14:paraId="04E36343" w14:textId="13DB3776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Los administradores deberán estar registrados por el Admin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para que puedan añadir, modificar y borrar contenido del sistema</w:t>
            </w:r>
          </w:p>
        </w:tc>
      </w:tr>
      <w:tr w:rsidR="008D69FC" w14:paraId="173360CB" w14:textId="77777777" w:rsidTr="005E20BE">
        <w:tc>
          <w:tcPr>
            <w:tcW w:w="2405" w:type="dxa"/>
          </w:tcPr>
          <w:p w14:paraId="682A8FEE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Descripción del requerimiento:</w:t>
            </w:r>
          </w:p>
        </w:tc>
        <w:tc>
          <w:tcPr>
            <w:tcW w:w="6990" w:type="dxa"/>
          </w:tcPr>
          <w:p w14:paraId="43E083F7" w14:textId="6D2C1B49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 sistema permitirá al administrador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registrar administradores Básicos. Los administradores deben suministrar datos como: CURP, Nombre, Apellido, E-mail, usuario 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D69FC" w14:paraId="02E3DCED" w14:textId="77777777" w:rsidTr="005E20BE">
        <w:tc>
          <w:tcPr>
            <w:tcW w:w="2405" w:type="dxa"/>
          </w:tcPr>
          <w:p w14:paraId="2914F8DB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Requerimiento no funcional:</w:t>
            </w:r>
          </w:p>
        </w:tc>
        <w:tc>
          <w:tcPr>
            <w:tcW w:w="6990" w:type="dxa"/>
          </w:tcPr>
          <w:p w14:paraId="249BAA60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9FC" w14:paraId="3903F8CE" w14:textId="77777777" w:rsidTr="005E20BE">
        <w:tc>
          <w:tcPr>
            <w:tcW w:w="9395" w:type="dxa"/>
            <w:gridSpan w:val="2"/>
          </w:tcPr>
          <w:p w14:paraId="7A9F1E7A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 del requerimiento:</w:t>
            </w:r>
          </w:p>
          <w:p w14:paraId="456118DF" w14:textId="2CD02B71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Alta </w:t>
            </w:r>
          </w:p>
        </w:tc>
      </w:tr>
    </w:tbl>
    <w:p w14:paraId="08A3EB4B" w14:textId="7C1E65F2" w:rsidR="008D69FC" w:rsidRDefault="008D69F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90"/>
      </w:tblGrid>
      <w:tr w:rsidR="008D69FC" w14:paraId="1C701141" w14:textId="77777777" w:rsidTr="005E20BE">
        <w:tc>
          <w:tcPr>
            <w:tcW w:w="2405" w:type="dxa"/>
          </w:tcPr>
          <w:p w14:paraId="08F3AEE0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Identificación del requerimiento</w:t>
            </w:r>
          </w:p>
        </w:tc>
        <w:tc>
          <w:tcPr>
            <w:tcW w:w="6990" w:type="dxa"/>
          </w:tcPr>
          <w:p w14:paraId="07888C03" w14:textId="479C99DA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RF03</w:t>
            </w:r>
          </w:p>
        </w:tc>
      </w:tr>
      <w:tr w:rsidR="008D69FC" w14:paraId="564EF82C" w14:textId="77777777" w:rsidTr="005E20BE">
        <w:tc>
          <w:tcPr>
            <w:tcW w:w="2405" w:type="dxa"/>
          </w:tcPr>
          <w:p w14:paraId="1252AD01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Nombre del requerimiento:</w:t>
            </w:r>
          </w:p>
        </w:tc>
        <w:tc>
          <w:tcPr>
            <w:tcW w:w="6990" w:type="dxa"/>
          </w:tcPr>
          <w:p w14:paraId="08C3B04C" w14:textId="790F96D9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Consultar información </w:t>
            </w:r>
          </w:p>
        </w:tc>
      </w:tr>
      <w:tr w:rsidR="008D69FC" w14:paraId="121136AF" w14:textId="77777777" w:rsidTr="005E20BE">
        <w:tc>
          <w:tcPr>
            <w:tcW w:w="2405" w:type="dxa"/>
          </w:tcPr>
          <w:p w14:paraId="2E93A267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Características:</w:t>
            </w:r>
          </w:p>
        </w:tc>
        <w:tc>
          <w:tcPr>
            <w:tcW w:w="6990" w:type="dxa"/>
          </w:tcPr>
          <w:p w14:paraId="70CA0AE7" w14:textId="572ED98A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 sistema ofrecerá al usuario información general de la organización: teléfono. Ubicación, redes sociales</w:t>
            </w:r>
          </w:p>
        </w:tc>
      </w:tr>
      <w:tr w:rsidR="008D69FC" w14:paraId="46DFA48C" w14:textId="77777777" w:rsidTr="005E20BE">
        <w:tc>
          <w:tcPr>
            <w:tcW w:w="2405" w:type="dxa"/>
          </w:tcPr>
          <w:p w14:paraId="396B874E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Descripción del requerimiento:</w:t>
            </w:r>
          </w:p>
        </w:tc>
        <w:tc>
          <w:tcPr>
            <w:tcW w:w="6990" w:type="dxa"/>
          </w:tcPr>
          <w:p w14:paraId="6D3289DC" w14:textId="211A52D2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Contacto: muestra información general sobre la organización y sus participantes</w:t>
            </w:r>
            <w:r w:rsidR="005317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D69FC" w14:paraId="1A2C949C" w14:textId="77777777" w:rsidTr="005E20BE">
        <w:tc>
          <w:tcPr>
            <w:tcW w:w="2405" w:type="dxa"/>
          </w:tcPr>
          <w:p w14:paraId="0CB870CB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Requerimiento no funcional:</w:t>
            </w:r>
          </w:p>
        </w:tc>
        <w:tc>
          <w:tcPr>
            <w:tcW w:w="6990" w:type="dxa"/>
          </w:tcPr>
          <w:p w14:paraId="1ACBDEBC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9FC" w14:paraId="38C6909E" w14:textId="77777777" w:rsidTr="005E20BE">
        <w:tc>
          <w:tcPr>
            <w:tcW w:w="9395" w:type="dxa"/>
            <w:gridSpan w:val="2"/>
          </w:tcPr>
          <w:p w14:paraId="3B4DF4FF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 del requerimiento:</w:t>
            </w:r>
          </w:p>
          <w:p w14:paraId="38BCA9B0" w14:textId="304F32FE" w:rsidR="008D69FC" w:rsidRDefault="00531726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</w:tr>
    </w:tbl>
    <w:p w14:paraId="3539E42F" w14:textId="34A6C269" w:rsidR="008D69FC" w:rsidRDefault="008D69F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90"/>
      </w:tblGrid>
      <w:tr w:rsidR="008D69FC" w14:paraId="489C91CA" w14:textId="77777777" w:rsidTr="005E20BE">
        <w:tc>
          <w:tcPr>
            <w:tcW w:w="2405" w:type="dxa"/>
          </w:tcPr>
          <w:p w14:paraId="60C7972A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Identificación del requerimiento</w:t>
            </w:r>
          </w:p>
        </w:tc>
        <w:tc>
          <w:tcPr>
            <w:tcW w:w="6990" w:type="dxa"/>
          </w:tcPr>
          <w:p w14:paraId="63FEFF7F" w14:textId="71209F9C" w:rsidR="008D69FC" w:rsidRDefault="00531726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RF04</w:t>
            </w:r>
          </w:p>
        </w:tc>
      </w:tr>
      <w:tr w:rsidR="008D69FC" w14:paraId="0F26B729" w14:textId="77777777" w:rsidTr="005E20BE">
        <w:tc>
          <w:tcPr>
            <w:tcW w:w="2405" w:type="dxa"/>
          </w:tcPr>
          <w:p w14:paraId="3991C661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requerimiento:</w:t>
            </w:r>
          </w:p>
        </w:tc>
        <w:tc>
          <w:tcPr>
            <w:tcW w:w="6990" w:type="dxa"/>
          </w:tcPr>
          <w:p w14:paraId="28744278" w14:textId="0C34A75C" w:rsidR="008D69FC" w:rsidRDefault="00531726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Consultar información </w:t>
            </w:r>
          </w:p>
        </w:tc>
      </w:tr>
      <w:tr w:rsidR="008D69FC" w14:paraId="73E57F12" w14:textId="77777777" w:rsidTr="005E20BE">
        <w:tc>
          <w:tcPr>
            <w:tcW w:w="2405" w:type="dxa"/>
          </w:tcPr>
          <w:p w14:paraId="5B4D50E5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Características:</w:t>
            </w:r>
          </w:p>
        </w:tc>
        <w:tc>
          <w:tcPr>
            <w:tcW w:w="6990" w:type="dxa"/>
          </w:tcPr>
          <w:p w14:paraId="40255974" w14:textId="20EC89A2" w:rsidR="008D69FC" w:rsidRDefault="00531726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 sistema proporcionara al usuario información general acerca de las actividades realizadas por la organización </w:t>
            </w:r>
          </w:p>
        </w:tc>
      </w:tr>
      <w:tr w:rsidR="008D69FC" w14:paraId="219227EA" w14:textId="77777777" w:rsidTr="005E20BE">
        <w:tc>
          <w:tcPr>
            <w:tcW w:w="2405" w:type="dxa"/>
          </w:tcPr>
          <w:p w14:paraId="4648BDC4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Descripción del requerimiento:</w:t>
            </w:r>
          </w:p>
        </w:tc>
        <w:tc>
          <w:tcPr>
            <w:tcW w:w="6990" w:type="dxa"/>
          </w:tcPr>
          <w:p w14:paraId="6FA4D527" w14:textId="65954DBC" w:rsidR="008D69FC" w:rsidRDefault="00531726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Galería: muestra las actividades realizadas recientemente a través de imágenes que serán actualizadas por los administradores </w:t>
            </w:r>
          </w:p>
        </w:tc>
      </w:tr>
      <w:tr w:rsidR="008D69FC" w14:paraId="543F6724" w14:textId="77777777" w:rsidTr="005E20BE">
        <w:tc>
          <w:tcPr>
            <w:tcW w:w="2405" w:type="dxa"/>
          </w:tcPr>
          <w:p w14:paraId="7F120176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Requerimiento no funcional:</w:t>
            </w:r>
          </w:p>
        </w:tc>
        <w:tc>
          <w:tcPr>
            <w:tcW w:w="6990" w:type="dxa"/>
          </w:tcPr>
          <w:p w14:paraId="70CF1AAE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9FC" w14:paraId="43DB7EA5" w14:textId="77777777" w:rsidTr="005E20BE">
        <w:tc>
          <w:tcPr>
            <w:tcW w:w="9395" w:type="dxa"/>
            <w:gridSpan w:val="2"/>
          </w:tcPr>
          <w:p w14:paraId="1F64B981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 del requerimiento:</w:t>
            </w:r>
          </w:p>
          <w:p w14:paraId="762D5324" w14:textId="20A384CD" w:rsidR="008D69FC" w:rsidRDefault="00531726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</w:tr>
    </w:tbl>
    <w:p w14:paraId="7C7CF4C8" w14:textId="56964F70" w:rsidR="008D69FC" w:rsidRDefault="008D69F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90"/>
      </w:tblGrid>
      <w:tr w:rsidR="008D69FC" w14:paraId="197EFA0F" w14:textId="77777777" w:rsidTr="005E20BE">
        <w:tc>
          <w:tcPr>
            <w:tcW w:w="2405" w:type="dxa"/>
          </w:tcPr>
          <w:p w14:paraId="446C9DFE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Identificación del requerimiento</w:t>
            </w:r>
          </w:p>
        </w:tc>
        <w:tc>
          <w:tcPr>
            <w:tcW w:w="6990" w:type="dxa"/>
          </w:tcPr>
          <w:p w14:paraId="15F60087" w14:textId="48186E7B" w:rsidR="008D69FC" w:rsidRDefault="00531726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RF05</w:t>
            </w:r>
          </w:p>
        </w:tc>
      </w:tr>
      <w:tr w:rsidR="008D69FC" w14:paraId="4F870B6C" w14:textId="77777777" w:rsidTr="005E20BE">
        <w:tc>
          <w:tcPr>
            <w:tcW w:w="2405" w:type="dxa"/>
          </w:tcPr>
          <w:p w14:paraId="374BE213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requerimiento:</w:t>
            </w:r>
          </w:p>
        </w:tc>
        <w:tc>
          <w:tcPr>
            <w:tcW w:w="6990" w:type="dxa"/>
          </w:tcPr>
          <w:p w14:paraId="752CB775" w14:textId="2A492168" w:rsidR="008D69FC" w:rsidRDefault="00531726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Consultar información </w:t>
            </w:r>
          </w:p>
        </w:tc>
      </w:tr>
      <w:tr w:rsidR="008D69FC" w14:paraId="1925CECE" w14:textId="77777777" w:rsidTr="005E20BE">
        <w:tc>
          <w:tcPr>
            <w:tcW w:w="2405" w:type="dxa"/>
          </w:tcPr>
          <w:p w14:paraId="0ACE1B42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Características:</w:t>
            </w:r>
          </w:p>
        </w:tc>
        <w:tc>
          <w:tcPr>
            <w:tcW w:w="6990" w:type="dxa"/>
          </w:tcPr>
          <w:p w14:paraId="1FF87178" w14:textId="6C3D113A" w:rsidR="008D69FC" w:rsidRDefault="00531726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 sistema proporcionara al usuario </w:t>
            </w:r>
            <w:r w:rsidR="00E97973">
              <w:rPr>
                <w:rFonts w:ascii="Times New Roman" w:hAnsi="Times New Roman" w:cs="Times New Roman"/>
                <w:sz w:val="28"/>
                <w:szCs w:val="28"/>
              </w:rPr>
              <w:t xml:space="preserve">información general acerca de la historia de la organización </w:t>
            </w:r>
          </w:p>
        </w:tc>
      </w:tr>
      <w:tr w:rsidR="008D69FC" w14:paraId="62344AA4" w14:textId="77777777" w:rsidTr="005E20BE">
        <w:tc>
          <w:tcPr>
            <w:tcW w:w="2405" w:type="dxa"/>
          </w:tcPr>
          <w:p w14:paraId="5A7B6FE1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Descripción del requerimiento:</w:t>
            </w:r>
          </w:p>
        </w:tc>
        <w:tc>
          <w:tcPr>
            <w:tcW w:w="6990" w:type="dxa"/>
          </w:tcPr>
          <w:p w14:paraId="4C7FE9AC" w14:textId="28F342A0" w:rsidR="008D69FC" w:rsidRDefault="00E97973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¿Quiénes somos?: muestra a los usuarios información relevante acerca de el origen de la organización</w:t>
            </w:r>
          </w:p>
        </w:tc>
      </w:tr>
      <w:tr w:rsidR="008D69FC" w14:paraId="08EEAC9F" w14:textId="77777777" w:rsidTr="005E20BE">
        <w:tc>
          <w:tcPr>
            <w:tcW w:w="2405" w:type="dxa"/>
          </w:tcPr>
          <w:p w14:paraId="0B2069A5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Requerimiento no funcional:</w:t>
            </w:r>
          </w:p>
        </w:tc>
        <w:tc>
          <w:tcPr>
            <w:tcW w:w="6990" w:type="dxa"/>
          </w:tcPr>
          <w:p w14:paraId="7581A047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9FC" w14:paraId="7467F235" w14:textId="77777777" w:rsidTr="005E20BE">
        <w:tc>
          <w:tcPr>
            <w:tcW w:w="9395" w:type="dxa"/>
            <w:gridSpan w:val="2"/>
          </w:tcPr>
          <w:p w14:paraId="476107BC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 del requerimiento:</w:t>
            </w:r>
          </w:p>
          <w:p w14:paraId="70728512" w14:textId="04EA9A9C" w:rsidR="008D69FC" w:rsidRDefault="00E97973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</w:tr>
    </w:tbl>
    <w:p w14:paraId="5F72712C" w14:textId="52C3C008" w:rsidR="008D69FC" w:rsidRDefault="008D69F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90"/>
      </w:tblGrid>
      <w:tr w:rsidR="008D69FC" w14:paraId="29FEF35F" w14:textId="77777777" w:rsidTr="005E20BE">
        <w:tc>
          <w:tcPr>
            <w:tcW w:w="2405" w:type="dxa"/>
          </w:tcPr>
          <w:p w14:paraId="4743B8A0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Identificación del requerimiento</w:t>
            </w:r>
          </w:p>
        </w:tc>
        <w:tc>
          <w:tcPr>
            <w:tcW w:w="6990" w:type="dxa"/>
          </w:tcPr>
          <w:p w14:paraId="0C0EAC91" w14:textId="5D3C9F5B" w:rsidR="008D69FC" w:rsidRDefault="00E97973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RF06</w:t>
            </w:r>
          </w:p>
        </w:tc>
      </w:tr>
      <w:tr w:rsidR="008D69FC" w14:paraId="36E5CF4E" w14:textId="77777777" w:rsidTr="005E20BE">
        <w:tc>
          <w:tcPr>
            <w:tcW w:w="2405" w:type="dxa"/>
          </w:tcPr>
          <w:p w14:paraId="34CB3BEF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requerimiento:</w:t>
            </w:r>
          </w:p>
        </w:tc>
        <w:tc>
          <w:tcPr>
            <w:tcW w:w="6990" w:type="dxa"/>
          </w:tcPr>
          <w:p w14:paraId="73C7110B" w14:textId="013066B5" w:rsidR="008D69FC" w:rsidRDefault="00E97973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Consultar Información</w:t>
            </w:r>
          </w:p>
        </w:tc>
      </w:tr>
      <w:tr w:rsidR="008D69FC" w14:paraId="2F7952F2" w14:textId="77777777" w:rsidTr="005E20BE">
        <w:tc>
          <w:tcPr>
            <w:tcW w:w="2405" w:type="dxa"/>
          </w:tcPr>
          <w:p w14:paraId="294EA400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Características:</w:t>
            </w:r>
          </w:p>
        </w:tc>
        <w:tc>
          <w:tcPr>
            <w:tcW w:w="6990" w:type="dxa"/>
          </w:tcPr>
          <w:p w14:paraId="48F66479" w14:textId="563053B1" w:rsidR="008D69FC" w:rsidRDefault="00E97973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 sistema ofrecerá al usuario información general acerca de futuros eventos en los que participará la organización </w:t>
            </w:r>
          </w:p>
        </w:tc>
      </w:tr>
      <w:tr w:rsidR="008D69FC" w14:paraId="698C5319" w14:textId="77777777" w:rsidTr="005E20BE">
        <w:tc>
          <w:tcPr>
            <w:tcW w:w="2405" w:type="dxa"/>
          </w:tcPr>
          <w:p w14:paraId="5C6FD159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Descripción del requerimiento:</w:t>
            </w:r>
          </w:p>
        </w:tc>
        <w:tc>
          <w:tcPr>
            <w:tcW w:w="6990" w:type="dxa"/>
          </w:tcPr>
          <w:p w14:paraId="48BF2F74" w14:textId="5F1CAF0C" w:rsidR="008D69FC" w:rsidRDefault="00E97973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próxima sonrisa: muestra a los usuarios información general relevante acerca de próximos eventos que realizara la organización con la finalidad de que puedan asistir a apoyar.</w:t>
            </w:r>
          </w:p>
        </w:tc>
      </w:tr>
      <w:tr w:rsidR="008D69FC" w14:paraId="15E519A8" w14:textId="77777777" w:rsidTr="005E20BE">
        <w:tc>
          <w:tcPr>
            <w:tcW w:w="2405" w:type="dxa"/>
          </w:tcPr>
          <w:p w14:paraId="475CDDBE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Requerimiento no funcional:</w:t>
            </w:r>
          </w:p>
        </w:tc>
        <w:tc>
          <w:tcPr>
            <w:tcW w:w="6990" w:type="dxa"/>
          </w:tcPr>
          <w:p w14:paraId="50B39EEF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9FC" w14:paraId="788EF740" w14:textId="77777777" w:rsidTr="005E20BE">
        <w:tc>
          <w:tcPr>
            <w:tcW w:w="9395" w:type="dxa"/>
            <w:gridSpan w:val="2"/>
          </w:tcPr>
          <w:p w14:paraId="11160BEA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 del requerimiento:</w:t>
            </w:r>
          </w:p>
          <w:p w14:paraId="15D3C73C" w14:textId="0CA69E2C" w:rsidR="008D69FC" w:rsidRDefault="00E97973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</w:tr>
    </w:tbl>
    <w:p w14:paraId="3AAAD896" w14:textId="1FB043C5" w:rsidR="008D69FC" w:rsidRDefault="008D69F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90"/>
      </w:tblGrid>
      <w:tr w:rsidR="008D69FC" w14:paraId="491BB748" w14:textId="77777777" w:rsidTr="005E20BE">
        <w:tc>
          <w:tcPr>
            <w:tcW w:w="2405" w:type="dxa"/>
          </w:tcPr>
          <w:p w14:paraId="3ECABB41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Identificación del requerimiento</w:t>
            </w:r>
          </w:p>
        </w:tc>
        <w:tc>
          <w:tcPr>
            <w:tcW w:w="6990" w:type="dxa"/>
          </w:tcPr>
          <w:p w14:paraId="027E7A05" w14:textId="1081100F" w:rsidR="008D69FC" w:rsidRDefault="00E97973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RF07</w:t>
            </w:r>
          </w:p>
        </w:tc>
      </w:tr>
      <w:tr w:rsidR="008D69FC" w14:paraId="315F9072" w14:textId="77777777" w:rsidTr="005E20BE">
        <w:tc>
          <w:tcPr>
            <w:tcW w:w="2405" w:type="dxa"/>
          </w:tcPr>
          <w:p w14:paraId="4753181B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requerimiento:</w:t>
            </w:r>
          </w:p>
        </w:tc>
        <w:tc>
          <w:tcPr>
            <w:tcW w:w="6990" w:type="dxa"/>
          </w:tcPr>
          <w:p w14:paraId="59D09135" w14:textId="667678F5" w:rsidR="008D69FC" w:rsidRDefault="009127CA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Gestión de la página web</w:t>
            </w:r>
          </w:p>
        </w:tc>
      </w:tr>
      <w:tr w:rsidR="008D69FC" w14:paraId="2E8725F8" w14:textId="77777777" w:rsidTr="005E20BE">
        <w:tc>
          <w:tcPr>
            <w:tcW w:w="2405" w:type="dxa"/>
          </w:tcPr>
          <w:p w14:paraId="3A35385C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Características:</w:t>
            </w:r>
          </w:p>
        </w:tc>
        <w:tc>
          <w:tcPr>
            <w:tcW w:w="6990" w:type="dxa"/>
          </w:tcPr>
          <w:p w14:paraId="26BFFE2F" w14:textId="016FA393" w:rsidR="008D69FC" w:rsidRDefault="009127CA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Permite gestionar las imágenes y publicaciones de la página</w:t>
            </w:r>
          </w:p>
        </w:tc>
      </w:tr>
      <w:tr w:rsidR="008D69FC" w14:paraId="558934C9" w14:textId="77777777" w:rsidTr="005E20BE">
        <w:tc>
          <w:tcPr>
            <w:tcW w:w="2405" w:type="dxa"/>
          </w:tcPr>
          <w:p w14:paraId="11C86D38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Descripción del requerimiento:</w:t>
            </w:r>
          </w:p>
        </w:tc>
        <w:tc>
          <w:tcPr>
            <w:tcW w:w="6990" w:type="dxa"/>
          </w:tcPr>
          <w:p w14:paraId="5112B3D1" w14:textId="4D733FAE" w:rsidR="008D69FC" w:rsidRDefault="009127CA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Subir archivos: Permite a un administrador subir uno o mas archivos a la pagina web para que sea visible para todos los usuarios</w:t>
            </w:r>
          </w:p>
        </w:tc>
      </w:tr>
      <w:tr w:rsidR="008D69FC" w14:paraId="121CCEE8" w14:textId="77777777" w:rsidTr="005E20BE">
        <w:tc>
          <w:tcPr>
            <w:tcW w:w="2405" w:type="dxa"/>
          </w:tcPr>
          <w:p w14:paraId="0BBAF763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Requerimiento no funcional:</w:t>
            </w:r>
          </w:p>
        </w:tc>
        <w:tc>
          <w:tcPr>
            <w:tcW w:w="6990" w:type="dxa"/>
          </w:tcPr>
          <w:p w14:paraId="1EB147D1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9FC" w14:paraId="0A7C81A3" w14:textId="77777777" w:rsidTr="005E20BE">
        <w:tc>
          <w:tcPr>
            <w:tcW w:w="9395" w:type="dxa"/>
            <w:gridSpan w:val="2"/>
          </w:tcPr>
          <w:p w14:paraId="763A53AC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 del requerimiento:</w:t>
            </w:r>
          </w:p>
          <w:p w14:paraId="36A8F2EF" w14:textId="61FC6D87" w:rsidR="008D69FC" w:rsidRDefault="009127CA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Alta </w:t>
            </w:r>
          </w:p>
        </w:tc>
      </w:tr>
    </w:tbl>
    <w:p w14:paraId="4824973C" w14:textId="6585F047" w:rsidR="008D69FC" w:rsidRDefault="008D69F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90"/>
      </w:tblGrid>
      <w:tr w:rsidR="008D69FC" w14:paraId="6FF40C26" w14:textId="77777777" w:rsidTr="005E20BE">
        <w:tc>
          <w:tcPr>
            <w:tcW w:w="2405" w:type="dxa"/>
          </w:tcPr>
          <w:p w14:paraId="19275F6C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Identificación del requerimiento</w:t>
            </w:r>
          </w:p>
        </w:tc>
        <w:tc>
          <w:tcPr>
            <w:tcW w:w="6990" w:type="dxa"/>
          </w:tcPr>
          <w:p w14:paraId="168463C4" w14:textId="51F20154" w:rsidR="008D69FC" w:rsidRDefault="009127CA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RF08</w:t>
            </w:r>
          </w:p>
        </w:tc>
      </w:tr>
      <w:tr w:rsidR="008D69FC" w14:paraId="3CC49290" w14:textId="77777777" w:rsidTr="005E20BE">
        <w:tc>
          <w:tcPr>
            <w:tcW w:w="2405" w:type="dxa"/>
          </w:tcPr>
          <w:p w14:paraId="0083059F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requerimiento:</w:t>
            </w:r>
          </w:p>
        </w:tc>
        <w:tc>
          <w:tcPr>
            <w:tcW w:w="6990" w:type="dxa"/>
          </w:tcPr>
          <w:p w14:paraId="3D7B42F5" w14:textId="49F261A1" w:rsidR="008D69FC" w:rsidRDefault="009127CA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Gestión de la pagina web </w:t>
            </w:r>
          </w:p>
        </w:tc>
      </w:tr>
      <w:tr w:rsidR="008D69FC" w14:paraId="5E4E3FF9" w14:textId="77777777" w:rsidTr="005E20BE">
        <w:tc>
          <w:tcPr>
            <w:tcW w:w="2405" w:type="dxa"/>
          </w:tcPr>
          <w:p w14:paraId="5C377048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Características:</w:t>
            </w:r>
          </w:p>
        </w:tc>
        <w:tc>
          <w:tcPr>
            <w:tcW w:w="6990" w:type="dxa"/>
          </w:tcPr>
          <w:p w14:paraId="55DB6F6B" w14:textId="588C75D3" w:rsidR="008D69FC" w:rsidRDefault="009127CA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Permite gestionar las imágenes y publicaciones de la pagina </w:t>
            </w:r>
          </w:p>
        </w:tc>
      </w:tr>
      <w:tr w:rsidR="008D69FC" w14:paraId="58836415" w14:textId="77777777" w:rsidTr="005E20BE">
        <w:tc>
          <w:tcPr>
            <w:tcW w:w="2405" w:type="dxa"/>
          </w:tcPr>
          <w:p w14:paraId="7AF92711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Descripción del requerimiento:</w:t>
            </w:r>
          </w:p>
        </w:tc>
        <w:tc>
          <w:tcPr>
            <w:tcW w:w="6990" w:type="dxa"/>
          </w:tcPr>
          <w:p w14:paraId="435CC1CB" w14:textId="5D92925B" w:rsidR="008D69FC" w:rsidRDefault="009127CA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Modificar archivos: permite a un administrador modificar publicaciones de la pagina para que los usuarios vean la nueva versión de la publicación </w:t>
            </w:r>
          </w:p>
        </w:tc>
      </w:tr>
      <w:tr w:rsidR="008D69FC" w14:paraId="415B9C96" w14:textId="77777777" w:rsidTr="005E20BE">
        <w:tc>
          <w:tcPr>
            <w:tcW w:w="2405" w:type="dxa"/>
          </w:tcPr>
          <w:p w14:paraId="43A36394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Requerimiento no funcional:</w:t>
            </w:r>
          </w:p>
        </w:tc>
        <w:tc>
          <w:tcPr>
            <w:tcW w:w="6990" w:type="dxa"/>
          </w:tcPr>
          <w:p w14:paraId="6E2FF875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9FC" w14:paraId="6E4E8C21" w14:textId="77777777" w:rsidTr="005E20BE">
        <w:tc>
          <w:tcPr>
            <w:tcW w:w="9395" w:type="dxa"/>
            <w:gridSpan w:val="2"/>
          </w:tcPr>
          <w:p w14:paraId="7292F889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 del requerimiento:</w:t>
            </w:r>
          </w:p>
          <w:p w14:paraId="0B559C01" w14:textId="08F2D8BB" w:rsidR="008D69FC" w:rsidRDefault="009127CA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Alta </w:t>
            </w:r>
          </w:p>
        </w:tc>
      </w:tr>
    </w:tbl>
    <w:p w14:paraId="5E5FB81F" w14:textId="5662CFEA" w:rsidR="008D69FC" w:rsidRDefault="008D69F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90"/>
      </w:tblGrid>
      <w:tr w:rsidR="008D69FC" w14:paraId="7DA05597" w14:textId="77777777" w:rsidTr="005E20BE">
        <w:tc>
          <w:tcPr>
            <w:tcW w:w="2405" w:type="dxa"/>
          </w:tcPr>
          <w:p w14:paraId="4F8AE193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Identificación del requerimiento</w:t>
            </w:r>
          </w:p>
        </w:tc>
        <w:tc>
          <w:tcPr>
            <w:tcW w:w="6990" w:type="dxa"/>
          </w:tcPr>
          <w:p w14:paraId="1DFC9301" w14:textId="0286AB73" w:rsidR="008D69FC" w:rsidRDefault="009127CA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RF09</w:t>
            </w:r>
          </w:p>
        </w:tc>
      </w:tr>
      <w:tr w:rsidR="008D69FC" w14:paraId="13C11FD7" w14:textId="77777777" w:rsidTr="005E20BE">
        <w:tc>
          <w:tcPr>
            <w:tcW w:w="2405" w:type="dxa"/>
          </w:tcPr>
          <w:p w14:paraId="0B0085F5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requerimiento:</w:t>
            </w:r>
          </w:p>
        </w:tc>
        <w:tc>
          <w:tcPr>
            <w:tcW w:w="6990" w:type="dxa"/>
          </w:tcPr>
          <w:p w14:paraId="2E1FC479" w14:textId="2062524F" w:rsidR="008D69FC" w:rsidRDefault="009127CA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Gestión de la pagina web </w:t>
            </w:r>
          </w:p>
        </w:tc>
      </w:tr>
      <w:tr w:rsidR="008D69FC" w14:paraId="5CEFCF65" w14:textId="77777777" w:rsidTr="005E20BE">
        <w:tc>
          <w:tcPr>
            <w:tcW w:w="2405" w:type="dxa"/>
          </w:tcPr>
          <w:p w14:paraId="72EF3253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Características:</w:t>
            </w:r>
          </w:p>
        </w:tc>
        <w:tc>
          <w:tcPr>
            <w:tcW w:w="6990" w:type="dxa"/>
          </w:tcPr>
          <w:p w14:paraId="5D6A9555" w14:textId="33DBE067" w:rsidR="008D69FC" w:rsidRDefault="009127CA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Permite gestionar las imágenes y publicaciones de la página </w:t>
            </w:r>
          </w:p>
        </w:tc>
      </w:tr>
      <w:tr w:rsidR="008D69FC" w14:paraId="0D3E9259" w14:textId="77777777" w:rsidTr="005E20BE">
        <w:tc>
          <w:tcPr>
            <w:tcW w:w="2405" w:type="dxa"/>
          </w:tcPr>
          <w:p w14:paraId="76F436A5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Descripción del requerimiento:</w:t>
            </w:r>
          </w:p>
        </w:tc>
        <w:tc>
          <w:tcPr>
            <w:tcW w:w="6990" w:type="dxa"/>
          </w:tcPr>
          <w:p w14:paraId="11E159CC" w14:textId="5A02DDFF" w:rsidR="008D69FC" w:rsidRDefault="009127CA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Eliminar archivos: permite a un administrador eliminar publicaciones por lo cual ya no estará visible para ningún usuario </w:t>
            </w:r>
          </w:p>
        </w:tc>
      </w:tr>
      <w:tr w:rsidR="008D69FC" w14:paraId="0802FA3B" w14:textId="77777777" w:rsidTr="005E20BE">
        <w:tc>
          <w:tcPr>
            <w:tcW w:w="2405" w:type="dxa"/>
          </w:tcPr>
          <w:p w14:paraId="34810C64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Requerimiento no funcional:</w:t>
            </w:r>
          </w:p>
        </w:tc>
        <w:tc>
          <w:tcPr>
            <w:tcW w:w="6990" w:type="dxa"/>
          </w:tcPr>
          <w:p w14:paraId="55C52AAC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9FC" w14:paraId="498D6FE7" w14:textId="77777777" w:rsidTr="005E20BE">
        <w:tc>
          <w:tcPr>
            <w:tcW w:w="9395" w:type="dxa"/>
            <w:gridSpan w:val="2"/>
          </w:tcPr>
          <w:p w14:paraId="75465291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 del requerimiento:</w:t>
            </w:r>
          </w:p>
          <w:p w14:paraId="25DA7A2A" w14:textId="58A25065" w:rsidR="008D69FC" w:rsidRDefault="009127CA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Alta </w:t>
            </w:r>
          </w:p>
        </w:tc>
      </w:tr>
    </w:tbl>
    <w:p w14:paraId="27CF1CA6" w14:textId="520AD82B" w:rsidR="008D69FC" w:rsidRDefault="008D69F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90"/>
      </w:tblGrid>
      <w:tr w:rsidR="008D69FC" w14:paraId="7E6E7C21" w14:textId="77777777" w:rsidTr="005E20BE">
        <w:tc>
          <w:tcPr>
            <w:tcW w:w="2405" w:type="dxa"/>
          </w:tcPr>
          <w:p w14:paraId="63F9039F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Identificación del requerimiento</w:t>
            </w:r>
          </w:p>
        </w:tc>
        <w:tc>
          <w:tcPr>
            <w:tcW w:w="6990" w:type="dxa"/>
          </w:tcPr>
          <w:p w14:paraId="630CD5AF" w14:textId="6E0D8AC2" w:rsidR="008D69FC" w:rsidRDefault="009127CA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RF10</w:t>
            </w:r>
          </w:p>
        </w:tc>
      </w:tr>
      <w:tr w:rsidR="008D69FC" w14:paraId="585D7680" w14:textId="77777777" w:rsidTr="005E20BE">
        <w:tc>
          <w:tcPr>
            <w:tcW w:w="2405" w:type="dxa"/>
          </w:tcPr>
          <w:p w14:paraId="6F9CEADB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requerimiento:</w:t>
            </w:r>
          </w:p>
        </w:tc>
        <w:tc>
          <w:tcPr>
            <w:tcW w:w="6990" w:type="dxa"/>
          </w:tcPr>
          <w:p w14:paraId="71EAD0E9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9FC" w14:paraId="33D167F8" w14:textId="77777777" w:rsidTr="005E20BE">
        <w:tc>
          <w:tcPr>
            <w:tcW w:w="2405" w:type="dxa"/>
          </w:tcPr>
          <w:p w14:paraId="1497F015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Características:</w:t>
            </w:r>
          </w:p>
        </w:tc>
        <w:tc>
          <w:tcPr>
            <w:tcW w:w="6990" w:type="dxa"/>
          </w:tcPr>
          <w:p w14:paraId="23E21878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9FC" w14:paraId="65341162" w14:textId="77777777" w:rsidTr="005E20BE">
        <w:tc>
          <w:tcPr>
            <w:tcW w:w="2405" w:type="dxa"/>
          </w:tcPr>
          <w:p w14:paraId="038E6DAA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Descripción del requerimiento:</w:t>
            </w:r>
          </w:p>
        </w:tc>
        <w:tc>
          <w:tcPr>
            <w:tcW w:w="6990" w:type="dxa"/>
          </w:tcPr>
          <w:p w14:paraId="0A11BAB3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9FC" w14:paraId="0857BADC" w14:textId="77777777" w:rsidTr="005E20BE">
        <w:tc>
          <w:tcPr>
            <w:tcW w:w="2405" w:type="dxa"/>
          </w:tcPr>
          <w:p w14:paraId="198BCAD3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Requerimiento no funcional:</w:t>
            </w:r>
          </w:p>
        </w:tc>
        <w:tc>
          <w:tcPr>
            <w:tcW w:w="6990" w:type="dxa"/>
          </w:tcPr>
          <w:p w14:paraId="22F0BB8C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9FC" w14:paraId="3C23EE2C" w14:textId="77777777" w:rsidTr="005E20BE">
        <w:tc>
          <w:tcPr>
            <w:tcW w:w="9395" w:type="dxa"/>
            <w:gridSpan w:val="2"/>
          </w:tcPr>
          <w:p w14:paraId="28A84AF6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 del requerimiento:</w:t>
            </w:r>
          </w:p>
          <w:p w14:paraId="5B508C51" w14:textId="77777777" w:rsidR="008D69FC" w:rsidRDefault="008D69FC" w:rsidP="005E2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13CF01" w14:textId="77777777" w:rsidR="008D69FC" w:rsidRPr="007438C3" w:rsidRDefault="008D69FC">
      <w:pPr>
        <w:rPr>
          <w:rFonts w:ascii="Times New Roman" w:hAnsi="Times New Roman" w:cs="Times New Roman"/>
          <w:sz w:val="28"/>
          <w:szCs w:val="28"/>
        </w:rPr>
      </w:pPr>
    </w:p>
    <w:p w14:paraId="2D023C7E" w14:textId="55DAD98A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</w:p>
    <w:p w14:paraId="49D78285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</w:p>
    <w:p w14:paraId="6BB6F800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</w:p>
    <w:p w14:paraId="65550BB0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</w:p>
    <w:p w14:paraId="0AAE4A2A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  <w:r w:rsidRPr="007438C3">
        <w:rPr>
          <w:rFonts w:ascii="Times New Roman" w:hAnsi="Times New Roman" w:cs="Times New Roman"/>
          <w:sz w:val="28"/>
          <w:szCs w:val="28"/>
        </w:rPr>
        <w:t xml:space="preserve">Resultados </w:t>
      </w:r>
    </w:p>
    <w:p w14:paraId="5B5FDDF6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  <w:r w:rsidRPr="007438C3">
        <w:rPr>
          <w:rFonts w:ascii="Times New Roman" w:hAnsi="Times New Roman" w:cs="Times New Roman"/>
          <w:sz w:val="28"/>
          <w:szCs w:val="28"/>
        </w:rPr>
        <w:br w:type="page"/>
      </w:r>
    </w:p>
    <w:p w14:paraId="07D302C2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</w:p>
    <w:p w14:paraId="451D7E87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</w:p>
    <w:p w14:paraId="178BE7C6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</w:p>
    <w:p w14:paraId="6D474B87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  <w:r w:rsidRPr="007438C3">
        <w:rPr>
          <w:rFonts w:ascii="Times New Roman" w:hAnsi="Times New Roman" w:cs="Times New Roman"/>
          <w:sz w:val="28"/>
          <w:szCs w:val="28"/>
        </w:rPr>
        <w:t xml:space="preserve">Conclusiones </w:t>
      </w:r>
    </w:p>
    <w:sectPr w:rsidR="007438C3" w:rsidRPr="007438C3" w:rsidSect="001C00F2">
      <w:headerReference w:type="default" r:id="rId6"/>
      <w:pgSz w:w="12240" w:h="15840" w:code="1"/>
      <w:pgMar w:top="2835" w:right="1701" w:bottom="1474" w:left="1134" w:header="709" w:footer="709" w:gutter="0"/>
      <w:pgBorders w:offsetFrom="page">
        <w:top w:val="double" w:sz="24" w:space="24" w:color="002060"/>
        <w:left w:val="double" w:sz="24" w:space="24" w:color="002060"/>
        <w:bottom w:val="double" w:sz="24" w:space="24" w:color="002060"/>
        <w:right w:val="double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9C6F" w14:textId="77777777" w:rsidR="00293F2A" w:rsidRDefault="00293F2A" w:rsidP="007438C3">
      <w:pPr>
        <w:spacing w:after="0" w:line="240" w:lineRule="auto"/>
      </w:pPr>
      <w:r>
        <w:separator/>
      </w:r>
    </w:p>
  </w:endnote>
  <w:endnote w:type="continuationSeparator" w:id="0">
    <w:p w14:paraId="00CACC40" w14:textId="77777777" w:rsidR="00293F2A" w:rsidRDefault="00293F2A" w:rsidP="0074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179C" w14:textId="77777777" w:rsidR="00293F2A" w:rsidRDefault="00293F2A" w:rsidP="007438C3">
      <w:pPr>
        <w:spacing w:after="0" w:line="240" w:lineRule="auto"/>
      </w:pPr>
      <w:r>
        <w:separator/>
      </w:r>
    </w:p>
  </w:footnote>
  <w:footnote w:type="continuationSeparator" w:id="0">
    <w:p w14:paraId="3E8CD8C6" w14:textId="77777777" w:rsidR="00293F2A" w:rsidRDefault="00293F2A" w:rsidP="00743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1182" w14:textId="36AD387B" w:rsidR="007438C3" w:rsidRDefault="001C00F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8895A0" wp14:editId="602E56A8">
          <wp:simplePos x="0" y="0"/>
          <wp:positionH relativeFrom="column">
            <wp:posOffset>-22860</wp:posOffset>
          </wp:positionH>
          <wp:positionV relativeFrom="paragraph">
            <wp:posOffset>64770</wp:posOffset>
          </wp:positionV>
          <wp:extent cx="1000125" cy="994354"/>
          <wp:effectExtent l="0" t="0" r="0" b="0"/>
          <wp:wrapSquare wrapText="bothSides"/>
          <wp:docPr id="1" name="Imagen 1" descr="Instituto Tecnológico de Morelia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Tecnológico de Morelia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943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D60F4C7" wp14:editId="33D5A226">
          <wp:simplePos x="0" y="0"/>
          <wp:positionH relativeFrom="column">
            <wp:posOffset>2453640</wp:posOffset>
          </wp:positionH>
          <wp:positionV relativeFrom="paragraph">
            <wp:posOffset>93345</wp:posOffset>
          </wp:positionV>
          <wp:extent cx="1990725" cy="914400"/>
          <wp:effectExtent l="0" t="0" r="9525" b="0"/>
          <wp:wrapSquare wrapText="bothSides"/>
          <wp:docPr id="2" name="Imagen 2" descr="TecNM | Tecnológico Nacional de Mé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cNM | Tecnológico Nacional de Méxic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438C3">
      <w:rPr>
        <w:noProof/>
      </w:rPr>
      <w:drawing>
        <wp:anchor distT="0" distB="0" distL="114300" distR="114300" simplePos="0" relativeHeight="251660288" behindDoc="0" locked="0" layoutInCell="1" allowOverlap="1" wp14:anchorId="618C8B04" wp14:editId="5A4F44FD">
          <wp:simplePos x="0" y="0"/>
          <wp:positionH relativeFrom="margin">
            <wp:posOffset>5336540</wp:posOffset>
          </wp:positionH>
          <wp:positionV relativeFrom="paragraph">
            <wp:posOffset>-97155</wp:posOffset>
          </wp:positionV>
          <wp:extent cx="1256665" cy="117157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66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F2"/>
    <w:rsid w:val="001C00F2"/>
    <w:rsid w:val="00293F2A"/>
    <w:rsid w:val="00531726"/>
    <w:rsid w:val="007438C3"/>
    <w:rsid w:val="007C4C65"/>
    <w:rsid w:val="008D69FC"/>
    <w:rsid w:val="009127CA"/>
    <w:rsid w:val="00E97973"/>
    <w:rsid w:val="00F915F0"/>
    <w:rsid w:val="00FB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7F6B7"/>
  <w15:chartTrackingRefBased/>
  <w15:docId w15:val="{A46682BF-2204-4A1E-921E-B4F96794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3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8C3"/>
  </w:style>
  <w:style w:type="paragraph" w:styleId="Piedepgina">
    <w:name w:val="footer"/>
    <w:basedOn w:val="Normal"/>
    <w:link w:val="PiedepginaCar"/>
    <w:uiPriority w:val="99"/>
    <w:unhideWhenUsed/>
    <w:rsid w:val="00743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8C3"/>
  </w:style>
  <w:style w:type="table" w:styleId="Tablaconcuadrcula">
    <w:name w:val="Table Grid"/>
    <w:basedOn w:val="Tablanormal"/>
    <w:uiPriority w:val="39"/>
    <w:rsid w:val="001C0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Plantillas%20personalizadas%20de%20Office\plantilla_re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plantilla_redes</Template>
  <TotalTime>59</TotalTime>
  <Pages>9</Pages>
  <Words>1012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cristian aguilar</cp:lastModifiedBy>
  <cp:revision>2</cp:revision>
  <dcterms:created xsi:type="dcterms:W3CDTF">2023-03-16T02:35:00Z</dcterms:created>
  <dcterms:modified xsi:type="dcterms:W3CDTF">2023-03-16T03:34:00Z</dcterms:modified>
</cp:coreProperties>
</file>