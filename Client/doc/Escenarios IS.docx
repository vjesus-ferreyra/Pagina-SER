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86DD" w14:textId="77777777" w:rsidR="007C4C65" w:rsidRDefault="007C4C65"/>
    <w:p w14:paraId="7D4BC4EB" w14:textId="77777777" w:rsidR="007438C3" w:rsidRDefault="007438C3"/>
    <w:p w14:paraId="5ECE564B" w14:textId="77777777" w:rsidR="007438C3" w:rsidRDefault="007438C3"/>
    <w:p w14:paraId="2CD15CE1" w14:textId="77777777" w:rsidR="007438C3" w:rsidRDefault="007438C3"/>
    <w:p w14:paraId="76E4F136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8C3">
        <w:rPr>
          <w:rFonts w:ascii="Times New Roman" w:hAnsi="Times New Roman" w:cs="Times New Roman"/>
          <w:b/>
          <w:bCs/>
          <w:sz w:val="40"/>
          <w:szCs w:val="40"/>
        </w:rPr>
        <w:t>Instituto Tecnológico de Morelia</w:t>
      </w:r>
    </w:p>
    <w:p w14:paraId="48069DC7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8C3">
        <w:rPr>
          <w:rFonts w:ascii="Times New Roman" w:hAnsi="Times New Roman" w:cs="Times New Roman"/>
          <w:b/>
          <w:bCs/>
          <w:sz w:val="40"/>
          <w:szCs w:val="40"/>
        </w:rPr>
        <w:t>“José María Morelos y Pavón”</w:t>
      </w:r>
    </w:p>
    <w:p w14:paraId="40DFAA31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90FDE7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8C3">
        <w:rPr>
          <w:rFonts w:ascii="Times New Roman" w:hAnsi="Times New Roman" w:cs="Times New Roman"/>
          <w:b/>
          <w:bCs/>
          <w:sz w:val="40"/>
          <w:szCs w:val="40"/>
        </w:rPr>
        <w:t>ingeniería en Sistemas Computacionales</w:t>
      </w:r>
    </w:p>
    <w:p w14:paraId="58697A88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5D0995" w14:textId="2D67F500" w:rsidR="007438C3" w:rsidRPr="007438C3" w:rsidRDefault="009122AA" w:rsidP="009122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ingeniería de software </w:t>
      </w:r>
    </w:p>
    <w:p w14:paraId="2A457524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ABC204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8C3">
        <w:rPr>
          <w:rFonts w:ascii="Times New Roman" w:hAnsi="Times New Roman" w:cs="Times New Roman"/>
          <w:b/>
          <w:bCs/>
          <w:sz w:val="40"/>
          <w:szCs w:val="40"/>
        </w:rPr>
        <w:t>Aguilar Duran Cristian Yahir</w:t>
      </w:r>
    </w:p>
    <w:p w14:paraId="693EE86B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8C3">
        <w:rPr>
          <w:rFonts w:ascii="Times New Roman" w:hAnsi="Times New Roman" w:cs="Times New Roman"/>
          <w:b/>
          <w:bCs/>
          <w:sz w:val="40"/>
          <w:szCs w:val="40"/>
        </w:rPr>
        <w:t>20120950</w:t>
      </w:r>
    </w:p>
    <w:p w14:paraId="2D675053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8158DD" w14:textId="77777777" w:rsidR="007438C3" w:rsidRP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8C3">
        <w:rPr>
          <w:rFonts w:ascii="Times New Roman" w:hAnsi="Times New Roman" w:cs="Times New Roman"/>
          <w:b/>
          <w:bCs/>
          <w:sz w:val="40"/>
          <w:szCs w:val="40"/>
        </w:rPr>
        <w:t>Fecha</w:t>
      </w:r>
    </w:p>
    <w:p w14:paraId="503B18E2" w14:textId="77153B63" w:rsidR="007438C3" w:rsidRPr="007438C3" w:rsidRDefault="009122AA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13/09/2023</w:t>
      </w:r>
    </w:p>
    <w:p w14:paraId="06368706" w14:textId="04943FED" w:rsidR="007438C3" w:rsidRDefault="007438C3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38C3">
        <w:rPr>
          <w:rFonts w:ascii="Times New Roman" w:hAnsi="Times New Roman" w:cs="Times New Roman"/>
          <w:b/>
          <w:bCs/>
          <w:sz w:val="40"/>
          <w:szCs w:val="40"/>
        </w:rPr>
        <w:t>Practica</w:t>
      </w:r>
    </w:p>
    <w:p w14:paraId="46651D6C" w14:textId="5B1D5BA0" w:rsidR="009122AA" w:rsidRPr="007438C3" w:rsidRDefault="009122AA" w:rsidP="00743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Escenarios y casos de uso</w:t>
      </w:r>
    </w:p>
    <w:p w14:paraId="74E69A63" w14:textId="77777777" w:rsidR="007438C3" w:rsidRDefault="007438C3"/>
    <w:p w14:paraId="4DBDC46C" w14:textId="77777777" w:rsidR="007438C3" w:rsidRDefault="007438C3">
      <w:r>
        <w:br w:type="page"/>
      </w:r>
    </w:p>
    <w:p w14:paraId="042531D7" w14:textId="77777777" w:rsidR="007438C3" w:rsidRDefault="007438C3"/>
    <w:p w14:paraId="21F5A6FA" w14:textId="77777777" w:rsidR="007438C3" w:rsidRDefault="007438C3"/>
    <w:p w14:paraId="68137C31" w14:textId="77777777" w:rsidR="007438C3" w:rsidRDefault="007438C3"/>
    <w:p w14:paraId="4E90468E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0FEF9EDD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  <w:r w:rsidRPr="007438C3">
        <w:rPr>
          <w:rFonts w:ascii="Times New Roman" w:hAnsi="Times New Roman" w:cs="Times New Roman"/>
          <w:sz w:val="28"/>
          <w:szCs w:val="28"/>
        </w:rPr>
        <w:t>Introducción</w:t>
      </w:r>
    </w:p>
    <w:p w14:paraId="76AE3FA0" w14:textId="7EFF1021" w:rsidR="007438C3" w:rsidRDefault="009122AA">
      <w:r>
        <w:t xml:space="preserve">Para </w:t>
      </w:r>
      <w:r w:rsidR="007438C3">
        <w:br w:type="page"/>
      </w:r>
    </w:p>
    <w:p w14:paraId="15CBD7EF" w14:textId="77777777" w:rsidR="007438C3" w:rsidRDefault="007438C3"/>
    <w:p w14:paraId="4827BA93" w14:textId="77777777" w:rsidR="007438C3" w:rsidRDefault="007438C3"/>
    <w:p w14:paraId="372D6F92" w14:textId="77777777" w:rsidR="007438C3" w:rsidRDefault="007438C3"/>
    <w:p w14:paraId="651E0988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  <w:r w:rsidRPr="007438C3">
        <w:rPr>
          <w:rFonts w:ascii="Times New Roman" w:hAnsi="Times New Roman" w:cs="Times New Roman"/>
          <w:sz w:val="28"/>
          <w:szCs w:val="28"/>
        </w:rPr>
        <w:t xml:space="preserve">Desarrollo </w:t>
      </w:r>
    </w:p>
    <w:p w14:paraId="4C6089E9" w14:textId="5C67CCDA" w:rsidR="007438C3" w:rsidRDefault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Escenario 1</w:t>
      </w:r>
    </w:p>
    <w:p w14:paraId="152AAA54" w14:textId="7908831A" w:rsidR="009122AA" w:rsidRDefault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Administración de contenido Control maestro</w:t>
      </w:r>
    </w:p>
    <w:p w14:paraId="5D589F7D" w14:textId="439DAD2C" w:rsidR="009122AA" w:rsidRDefault="009122AA" w:rsidP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Escenario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0B7036E" w14:textId="180B84DB" w:rsidR="009122AA" w:rsidRDefault="009122AA" w:rsidP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Llenado de formulario </w:t>
      </w:r>
    </w:p>
    <w:p w14:paraId="2BEB5AA6" w14:textId="0CF47CA2" w:rsidR="009122AA" w:rsidRDefault="009122AA" w:rsidP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Escenario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A5E19BD" w14:textId="7D6F3C73" w:rsidR="009122AA" w:rsidRDefault="009122AA" w:rsidP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Interacciones con la página web</w:t>
      </w:r>
    </w:p>
    <w:p w14:paraId="7F015CC8" w14:textId="2F6F0F19" w:rsidR="009122AA" w:rsidRDefault="009122AA" w:rsidP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Escenario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2A30DB8" w14:textId="3C52FF35" w:rsidR="009122AA" w:rsidRDefault="009122AA" w:rsidP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Pestaña de contacto</w:t>
      </w:r>
    </w:p>
    <w:p w14:paraId="7251539F" w14:textId="57157BA7" w:rsidR="009122AA" w:rsidRDefault="009122AA" w:rsidP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Escenario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E35A8FB" w14:textId="34059DC7" w:rsidR="009122AA" w:rsidRDefault="009122AA" w:rsidP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Administración de contenido nivel básico</w:t>
      </w:r>
    </w:p>
    <w:p w14:paraId="3501FB6A" w14:textId="5682B2BC" w:rsidR="009122AA" w:rsidRDefault="009122AA" w:rsidP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Escenario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0AF4893" w14:textId="5AE434B5" w:rsidR="009122AA" w:rsidRPr="007438C3" w:rsidRDefault="0091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Pestaña reportar un error </w:t>
      </w:r>
    </w:p>
    <w:p w14:paraId="2E9791E0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  <w:r w:rsidRPr="007438C3">
        <w:rPr>
          <w:rFonts w:ascii="Times New Roman" w:hAnsi="Times New Roman" w:cs="Times New Roman"/>
          <w:sz w:val="28"/>
          <w:szCs w:val="28"/>
        </w:rPr>
        <w:br w:type="page"/>
      </w:r>
    </w:p>
    <w:p w14:paraId="07C41D3D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09A25EFE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3522E1BC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163AAA43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  <w:r w:rsidRPr="007438C3">
        <w:rPr>
          <w:rFonts w:ascii="Times New Roman" w:hAnsi="Times New Roman" w:cs="Times New Roman"/>
          <w:sz w:val="28"/>
          <w:szCs w:val="28"/>
        </w:rPr>
        <w:t xml:space="preserve">Resultados </w:t>
      </w:r>
    </w:p>
    <w:p w14:paraId="63A29252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  <w:r w:rsidRPr="007438C3">
        <w:rPr>
          <w:rFonts w:ascii="Times New Roman" w:hAnsi="Times New Roman" w:cs="Times New Roman"/>
          <w:sz w:val="28"/>
          <w:szCs w:val="28"/>
        </w:rPr>
        <w:br w:type="page"/>
      </w:r>
    </w:p>
    <w:p w14:paraId="6ED446A7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60A75FF7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101964C5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</w:p>
    <w:p w14:paraId="393B8B78" w14:textId="77777777" w:rsidR="007438C3" w:rsidRPr="007438C3" w:rsidRDefault="007438C3">
      <w:pPr>
        <w:rPr>
          <w:rFonts w:ascii="Times New Roman" w:hAnsi="Times New Roman" w:cs="Times New Roman"/>
          <w:sz w:val="28"/>
          <w:szCs w:val="28"/>
        </w:rPr>
      </w:pPr>
      <w:r w:rsidRPr="007438C3">
        <w:rPr>
          <w:rFonts w:ascii="Times New Roman" w:hAnsi="Times New Roman" w:cs="Times New Roman"/>
          <w:sz w:val="28"/>
          <w:szCs w:val="28"/>
        </w:rPr>
        <w:t xml:space="preserve">Conclusiones </w:t>
      </w:r>
    </w:p>
    <w:sectPr w:rsidR="007438C3" w:rsidRPr="007438C3" w:rsidSect="007438C3">
      <w:headerReference w:type="default" r:id="rId6"/>
      <w:pgSz w:w="12240" w:h="15840" w:code="1"/>
      <w:pgMar w:top="1418" w:right="1701" w:bottom="1418" w:left="1701" w:header="709" w:footer="709" w:gutter="0"/>
      <w:pgBorders w:offsetFrom="page">
        <w:top w:val="double" w:sz="24" w:space="24" w:color="002060"/>
        <w:left w:val="double" w:sz="24" w:space="24" w:color="002060"/>
        <w:bottom w:val="double" w:sz="24" w:space="24" w:color="002060"/>
        <w:right w:val="doub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CAFD1" w14:textId="77777777" w:rsidR="00FB53B9" w:rsidRDefault="00FB53B9" w:rsidP="007438C3">
      <w:pPr>
        <w:spacing w:after="0" w:line="240" w:lineRule="auto"/>
      </w:pPr>
      <w:r>
        <w:separator/>
      </w:r>
    </w:p>
  </w:endnote>
  <w:endnote w:type="continuationSeparator" w:id="0">
    <w:p w14:paraId="3E30EF51" w14:textId="77777777" w:rsidR="00FB53B9" w:rsidRDefault="00FB53B9" w:rsidP="0074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0E1C" w14:textId="77777777" w:rsidR="00FB53B9" w:rsidRDefault="00FB53B9" w:rsidP="007438C3">
      <w:pPr>
        <w:spacing w:after="0" w:line="240" w:lineRule="auto"/>
      </w:pPr>
      <w:r>
        <w:separator/>
      </w:r>
    </w:p>
  </w:footnote>
  <w:footnote w:type="continuationSeparator" w:id="0">
    <w:p w14:paraId="158FE636" w14:textId="77777777" w:rsidR="00FB53B9" w:rsidRDefault="00FB53B9" w:rsidP="00743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F401" w14:textId="77777777" w:rsidR="007438C3" w:rsidRDefault="007438C3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CF27BF4" wp14:editId="0D8A13DD">
          <wp:simplePos x="0" y="0"/>
          <wp:positionH relativeFrom="margin">
            <wp:posOffset>4288790</wp:posOffset>
          </wp:positionH>
          <wp:positionV relativeFrom="paragraph">
            <wp:posOffset>226695</wp:posOffset>
          </wp:positionV>
          <wp:extent cx="1256665" cy="117157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66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528BF0F" wp14:editId="073657A7">
          <wp:simplePos x="0" y="0"/>
          <wp:positionH relativeFrom="column">
            <wp:posOffset>1243965</wp:posOffset>
          </wp:positionH>
          <wp:positionV relativeFrom="paragraph">
            <wp:posOffset>236220</wp:posOffset>
          </wp:positionV>
          <wp:extent cx="1990725" cy="914400"/>
          <wp:effectExtent l="0" t="0" r="9525" b="0"/>
          <wp:wrapSquare wrapText="bothSides"/>
          <wp:docPr id="2" name="Imagen 2" descr="TecNM | Tecnológico Nacional de Mé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cNM | Tecnológico Nacional de Méxic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ACD53CB" wp14:editId="42148071">
          <wp:simplePos x="0" y="0"/>
          <wp:positionH relativeFrom="column">
            <wp:posOffset>-470535</wp:posOffset>
          </wp:positionH>
          <wp:positionV relativeFrom="paragraph">
            <wp:posOffset>131445</wp:posOffset>
          </wp:positionV>
          <wp:extent cx="1000125" cy="994354"/>
          <wp:effectExtent l="0" t="0" r="0" b="0"/>
          <wp:wrapSquare wrapText="bothSides"/>
          <wp:docPr id="1" name="Imagen 1" descr="Instituto Tecnológico de Morelia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Tecnológico de Morelia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94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AA"/>
    <w:rsid w:val="007438C3"/>
    <w:rsid w:val="007C4C65"/>
    <w:rsid w:val="009122AA"/>
    <w:rsid w:val="00F915F0"/>
    <w:rsid w:val="00FB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629AC"/>
  <w15:chartTrackingRefBased/>
  <w15:docId w15:val="{E109125B-B7A2-48AB-A79F-EE7DC19F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3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8C3"/>
  </w:style>
  <w:style w:type="paragraph" w:styleId="Piedepgina">
    <w:name w:val="footer"/>
    <w:basedOn w:val="Normal"/>
    <w:link w:val="PiedepginaCar"/>
    <w:uiPriority w:val="99"/>
    <w:unhideWhenUsed/>
    <w:rsid w:val="00743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Plantillas%20personalizadas%20de%20Office\plantilla_re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plantilla_redes</Template>
  <TotalTime>8</TotalTime>
  <Pages>5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cristian aguilar</cp:lastModifiedBy>
  <cp:revision>1</cp:revision>
  <dcterms:created xsi:type="dcterms:W3CDTF">2023-03-14T02:02:00Z</dcterms:created>
  <dcterms:modified xsi:type="dcterms:W3CDTF">2023-03-14T02:10:00Z</dcterms:modified>
</cp:coreProperties>
</file>